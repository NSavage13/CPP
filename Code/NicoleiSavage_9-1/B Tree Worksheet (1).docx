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540DA" w14:textId="77777777" w:rsidR="00FA05C3" w:rsidRDefault="00012451" w:rsidP="00012451">
      <w:pPr>
        <w:pStyle w:val="Heading1"/>
      </w:pPr>
      <w:r>
        <w:t>Directions</w:t>
      </w:r>
    </w:p>
    <w:p w14:paraId="36E5BD78" w14:textId="77777777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Complete the following steps.</w:t>
      </w:r>
    </w:p>
    <w:p w14:paraId="3FA31EFC" w14:textId="00E188E6"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Submit </w:t>
      </w:r>
      <w:r w:rsidR="000E566A">
        <w:rPr>
          <w:rFonts w:ascii="Calibri" w:eastAsia="Calibri" w:hAnsi="Calibri" w:cs="Calibri"/>
        </w:rPr>
        <w:t xml:space="preserve">the Tree diagram and answers </w:t>
      </w:r>
      <w:r>
        <w:rPr>
          <w:rFonts w:ascii="Calibri" w:eastAsia="Calibri" w:hAnsi="Calibri" w:cs="Calibri"/>
        </w:rPr>
        <w:t xml:space="preserve">to </w:t>
      </w:r>
      <w:r w:rsidR="00A273C8">
        <w:t>D2L</w:t>
      </w:r>
      <w:r>
        <w:rPr>
          <w:rFonts w:ascii="Calibri" w:eastAsia="Calibri" w:hAnsi="Calibri" w:cs="Calibri"/>
        </w:rPr>
        <w:t>.</w:t>
      </w:r>
    </w:p>
    <w:p w14:paraId="118B94F0" w14:textId="1BC4F028" w:rsidR="00173B27" w:rsidRDefault="000E566A" w:rsidP="000E566A">
      <w:pPr>
        <w:pStyle w:val="Heading1"/>
      </w:pPr>
      <w:r>
        <w:t>B-Tree</w:t>
      </w:r>
    </w:p>
    <w:p w14:paraId="167B7731" w14:textId="2604AC2E" w:rsidR="000E566A" w:rsidRPr="000E566A" w:rsidRDefault="00E85C02" w:rsidP="000E56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Calibri" w:eastAsia="Calibri" w:hAnsi="Calibri" w:cs="Calibri"/>
        </w:rPr>
      </w:pPr>
      <w:r w:rsidRPr="00E85C02">
        <w:rPr>
          <w:rFonts w:ascii="Calibri" w:eastAsia="Calibri" w:hAnsi="Calibri" w:cs="Calibri"/>
          <w:b/>
          <w:bCs/>
        </w:rPr>
        <w:t>Draw</w:t>
      </w:r>
      <w:r w:rsidR="000E566A" w:rsidRPr="000E566A">
        <w:rPr>
          <w:rFonts w:ascii="Calibri" w:eastAsia="Calibri" w:hAnsi="Calibri" w:cs="Calibri"/>
        </w:rPr>
        <w:t xml:space="preserve"> a B-Tree </w:t>
      </w:r>
      <w:r>
        <w:rPr>
          <w:rFonts w:ascii="Calibri" w:eastAsia="Calibri" w:hAnsi="Calibri" w:cs="Calibri"/>
        </w:rPr>
        <w:t xml:space="preserve">diagram </w:t>
      </w:r>
      <w:r w:rsidR="000E566A" w:rsidRPr="000E566A">
        <w:rPr>
          <w:rFonts w:ascii="Calibri" w:eastAsia="Calibri" w:hAnsi="Calibri" w:cs="Calibri"/>
        </w:rPr>
        <w:t xml:space="preserve">using the following data. </w:t>
      </w:r>
    </w:p>
    <w:p w14:paraId="19984BD3" w14:textId="5C0AB476" w:rsidR="000E566A" w:rsidRDefault="000E566A" w:rsidP="000E56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Calibri" w:eastAsia="Calibri" w:hAnsi="Calibri" w:cs="Calibri"/>
        </w:rPr>
      </w:pPr>
      <w:r w:rsidRPr="000E566A">
        <w:rPr>
          <w:rFonts w:ascii="Calibri" w:eastAsia="Calibri" w:hAnsi="Calibri" w:cs="Calibri"/>
        </w:rPr>
        <w:t xml:space="preserve">Each node can have </w:t>
      </w:r>
      <w:r w:rsidR="001C5AE6">
        <w:rPr>
          <w:rFonts w:ascii="Calibri" w:eastAsia="Calibri" w:hAnsi="Calibri" w:cs="Calibri"/>
        </w:rPr>
        <w:t>one</w:t>
      </w:r>
      <w:r w:rsidRPr="000E566A"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name</w:t>
      </w:r>
      <w:proofErr w:type="gramEnd"/>
    </w:p>
    <w:p w14:paraId="04CA3EF1" w14:textId="078A6291" w:rsidR="000E566A" w:rsidRDefault="000E566A" w:rsidP="000E566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Recall that the data must be sorted before being </w:t>
      </w:r>
      <w:proofErr w:type="gramStart"/>
      <w:r>
        <w:rPr>
          <w:rFonts w:ascii="Calibri" w:eastAsia="Calibri" w:hAnsi="Calibri" w:cs="Calibri"/>
        </w:rPr>
        <w:t>built</w:t>
      </w:r>
      <w:proofErr w:type="gramEnd"/>
    </w:p>
    <w:p w14:paraId="5C03EC23" w14:textId="77777777" w:rsidR="000E566A" w:rsidRPr="000E566A" w:rsidRDefault="000E566A" w:rsidP="000E566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contextualSpacing/>
        <w:rPr>
          <w:rFonts w:ascii="Calibri" w:eastAsia="Calibri" w:hAnsi="Calibri" w:cs="Calibri"/>
        </w:rPr>
      </w:pPr>
    </w:p>
    <w:p w14:paraId="25F20BFE" w14:textId="77777777" w:rsidR="000E566A" w:rsidRDefault="000E566A" w:rsidP="000E566A">
      <w:pPr>
        <w:sectPr w:rsidR="000E566A" w:rsidSect="00FA05C3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99C188" w14:textId="004D0629" w:rsidR="000E566A" w:rsidRPr="00727DDA" w:rsidRDefault="000E566A" w:rsidP="000E566A">
      <w:r w:rsidRPr="00727DDA">
        <w:t xml:space="preserve">Burney, </w:t>
      </w:r>
      <w:proofErr w:type="spellStart"/>
      <w:r w:rsidRPr="00727DDA">
        <w:t>Erina</w:t>
      </w:r>
      <w:proofErr w:type="spellEnd"/>
    </w:p>
    <w:p w14:paraId="01A241FF" w14:textId="77777777" w:rsidR="000E566A" w:rsidRPr="00727DDA" w:rsidRDefault="000E566A" w:rsidP="000E566A">
      <w:r w:rsidRPr="00727DDA">
        <w:t xml:space="preserve">Franklin, </w:t>
      </w:r>
      <w:proofErr w:type="spellStart"/>
      <w:r w:rsidRPr="00727DDA">
        <w:t>Donisha</w:t>
      </w:r>
      <w:proofErr w:type="spellEnd"/>
    </w:p>
    <w:p w14:paraId="48CA97F6" w14:textId="77777777" w:rsidR="000E566A" w:rsidRPr="00727DDA" w:rsidRDefault="000E566A" w:rsidP="000E566A">
      <w:r w:rsidRPr="00727DDA">
        <w:t>Sheffield, Latasha</w:t>
      </w:r>
    </w:p>
    <w:p w14:paraId="1F349C21" w14:textId="77777777" w:rsidR="000E566A" w:rsidRPr="00727DDA" w:rsidRDefault="000E566A" w:rsidP="000E566A">
      <w:proofErr w:type="spellStart"/>
      <w:r w:rsidRPr="00727DDA">
        <w:t>Shutz</w:t>
      </w:r>
      <w:proofErr w:type="spellEnd"/>
      <w:r w:rsidRPr="00727DDA">
        <w:t>, Melissa</w:t>
      </w:r>
    </w:p>
    <w:p w14:paraId="40565B48" w14:textId="77777777" w:rsidR="000E566A" w:rsidRPr="00727DDA" w:rsidRDefault="000E566A" w:rsidP="000E566A">
      <w:r w:rsidRPr="00727DDA">
        <w:t>Snipes, Toya</w:t>
      </w:r>
    </w:p>
    <w:p w14:paraId="4BF8A2F6" w14:textId="77777777" w:rsidR="000E566A" w:rsidRPr="00727DDA" w:rsidRDefault="000E566A" w:rsidP="000E566A">
      <w:r w:rsidRPr="00727DDA">
        <w:t>Thoms, Tara</w:t>
      </w:r>
    </w:p>
    <w:p w14:paraId="1C908DFD" w14:textId="77777777" w:rsidR="000E566A" w:rsidRPr="00727DDA" w:rsidRDefault="000E566A" w:rsidP="000E566A">
      <w:r w:rsidRPr="00727DDA">
        <w:t>Wells, Eric</w:t>
      </w:r>
    </w:p>
    <w:p w14:paraId="70A3D57C" w14:textId="77777777" w:rsidR="000E566A" w:rsidRPr="00727DDA" w:rsidRDefault="000E566A" w:rsidP="000E566A">
      <w:r w:rsidRPr="00727DDA">
        <w:t>Griffin, Diane</w:t>
      </w:r>
    </w:p>
    <w:p w14:paraId="5841E730" w14:textId="77777777" w:rsidR="000E566A" w:rsidRPr="00727DDA" w:rsidRDefault="000E566A" w:rsidP="000E566A">
      <w:r w:rsidRPr="00727DDA">
        <w:t>McKee, Jamie</w:t>
      </w:r>
    </w:p>
    <w:p w14:paraId="734F0110" w14:textId="77777777" w:rsidR="000E566A" w:rsidRPr="00727DDA" w:rsidRDefault="000E566A" w:rsidP="000E566A">
      <w:proofErr w:type="spellStart"/>
      <w:r w:rsidRPr="00727DDA">
        <w:t>Ormesher</w:t>
      </w:r>
      <w:proofErr w:type="spellEnd"/>
      <w:r w:rsidRPr="00727DDA">
        <w:t>, Mike</w:t>
      </w:r>
    </w:p>
    <w:p w14:paraId="38E8C0D8" w14:textId="77777777" w:rsidR="000E566A" w:rsidRPr="00727DDA" w:rsidRDefault="000E566A" w:rsidP="000E566A">
      <w:proofErr w:type="spellStart"/>
      <w:r w:rsidRPr="00727DDA">
        <w:t>Swiklinski</w:t>
      </w:r>
      <w:proofErr w:type="spellEnd"/>
      <w:r w:rsidRPr="00727DDA">
        <w:t>, Jackie</w:t>
      </w:r>
    </w:p>
    <w:p w14:paraId="543AE606" w14:textId="77777777" w:rsidR="000E566A" w:rsidRPr="00727DDA" w:rsidRDefault="000E566A" w:rsidP="000E566A">
      <w:proofErr w:type="spellStart"/>
      <w:r w:rsidRPr="00727DDA">
        <w:t>Waffensmith</w:t>
      </w:r>
      <w:proofErr w:type="spellEnd"/>
      <w:r w:rsidRPr="00727DDA">
        <w:t>, Steve</w:t>
      </w:r>
    </w:p>
    <w:p w14:paraId="72975FEC" w14:textId="77777777" w:rsidR="000E566A" w:rsidRPr="00727DDA" w:rsidRDefault="000E566A" w:rsidP="000E566A">
      <w:r w:rsidRPr="00727DDA">
        <w:br w:type="column"/>
      </w:r>
      <w:proofErr w:type="spellStart"/>
      <w:r w:rsidRPr="00727DDA">
        <w:t>Yagatich</w:t>
      </w:r>
      <w:proofErr w:type="spellEnd"/>
      <w:r w:rsidRPr="00727DDA">
        <w:t xml:space="preserve">, </w:t>
      </w:r>
      <w:proofErr w:type="spellStart"/>
      <w:r w:rsidRPr="00727DDA">
        <w:t>Georgeanne</w:t>
      </w:r>
      <w:proofErr w:type="spellEnd"/>
    </w:p>
    <w:p w14:paraId="3447E895" w14:textId="77777777" w:rsidR="000E566A" w:rsidRPr="00727DDA" w:rsidRDefault="000E566A" w:rsidP="000E566A">
      <w:proofErr w:type="spellStart"/>
      <w:r w:rsidRPr="00727DDA">
        <w:t>Bartleson</w:t>
      </w:r>
      <w:proofErr w:type="spellEnd"/>
      <w:r w:rsidRPr="00727DDA">
        <w:t>, Kerri</w:t>
      </w:r>
    </w:p>
    <w:p w14:paraId="45B25BBE" w14:textId="77777777" w:rsidR="000E566A" w:rsidRPr="00727DDA" w:rsidRDefault="000E566A" w:rsidP="000E566A">
      <w:proofErr w:type="spellStart"/>
      <w:r w:rsidRPr="00727DDA">
        <w:t>Helfmann</w:t>
      </w:r>
      <w:proofErr w:type="spellEnd"/>
      <w:r w:rsidRPr="00727DDA">
        <w:t>, Toni</w:t>
      </w:r>
    </w:p>
    <w:p w14:paraId="66766A07" w14:textId="77777777" w:rsidR="000E566A" w:rsidRPr="00727DDA" w:rsidRDefault="000E566A" w:rsidP="000E566A">
      <w:proofErr w:type="spellStart"/>
      <w:r w:rsidRPr="00727DDA">
        <w:t>Zemba</w:t>
      </w:r>
      <w:proofErr w:type="spellEnd"/>
      <w:r w:rsidRPr="00727DDA">
        <w:t>, Jodi</w:t>
      </w:r>
    </w:p>
    <w:p w14:paraId="67CE7EDC" w14:textId="77777777" w:rsidR="000E566A" w:rsidRPr="00727DDA" w:rsidRDefault="000E566A" w:rsidP="000E566A">
      <w:r w:rsidRPr="00727DDA">
        <w:t>John, Darrell</w:t>
      </w:r>
    </w:p>
    <w:p w14:paraId="77E5A279" w14:textId="77777777" w:rsidR="000E566A" w:rsidRPr="00727DDA" w:rsidRDefault="000E566A" w:rsidP="000E566A">
      <w:r w:rsidRPr="00727DDA">
        <w:t>Mitchell, William</w:t>
      </w:r>
    </w:p>
    <w:p w14:paraId="3F96F305" w14:textId="77777777" w:rsidR="000E566A" w:rsidRPr="00727DDA" w:rsidRDefault="000E566A" w:rsidP="000E566A">
      <w:r w:rsidRPr="00727DDA">
        <w:t>Betters, Justin</w:t>
      </w:r>
    </w:p>
    <w:p w14:paraId="1CF5D26C" w14:textId="77777777" w:rsidR="000E566A" w:rsidRPr="00727DDA" w:rsidRDefault="000E566A" w:rsidP="000E566A">
      <w:r w:rsidRPr="00727DDA">
        <w:t>Brown, Lynn</w:t>
      </w:r>
    </w:p>
    <w:p w14:paraId="1D963747" w14:textId="77777777" w:rsidR="000E566A" w:rsidRPr="00727DDA" w:rsidRDefault="000E566A" w:rsidP="000E566A">
      <w:proofErr w:type="spellStart"/>
      <w:r w:rsidRPr="00727DDA">
        <w:t>Carwell</w:t>
      </w:r>
      <w:proofErr w:type="spellEnd"/>
      <w:r w:rsidRPr="00727DDA">
        <w:t>, Damon</w:t>
      </w:r>
    </w:p>
    <w:p w14:paraId="26D3618E" w14:textId="77777777" w:rsidR="000E566A" w:rsidRPr="00727DDA" w:rsidRDefault="000E566A" w:rsidP="000E566A">
      <w:r w:rsidRPr="00727DDA">
        <w:t>Ciccone, Jen</w:t>
      </w:r>
    </w:p>
    <w:p w14:paraId="1652585C" w14:textId="77777777" w:rsidR="000E566A" w:rsidRPr="00727DDA" w:rsidRDefault="000E566A" w:rsidP="000E566A">
      <w:proofErr w:type="spellStart"/>
      <w:r w:rsidRPr="00727DDA">
        <w:t>Petrunia</w:t>
      </w:r>
      <w:proofErr w:type="spellEnd"/>
      <w:r w:rsidRPr="00727DDA">
        <w:t>, Dan</w:t>
      </w:r>
    </w:p>
    <w:p w14:paraId="701477BE" w14:textId="77777777" w:rsidR="000E566A" w:rsidRPr="00727DDA" w:rsidRDefault="000E566A" w:rsidP="000E566A">
      <w:r w:rsidRPr="00727DDA">
        <w:br w:type="column"/>
      </w:r>
      <w:r w:rsidRPr="00727DDA">
        <w:t>Reed, Ron</w:t>
      </w:r>
    </w:p>
    <w:p w14:paraId="5C42A850" w14:textId="77777777" w:rsidR="000E566A" w:rsidRPr="00727DDA" w:rsidRDefault="000E566A" w:rsidP="000E566A">
      <w:r w:rsidRPr="00727DDA">
        <w:t>Schaeffer, Steven</w:t>
      </w:r>
    </w:p>
    <w:p w14:paraId="043FDB4F" w14:textId="77777777" w:rsidR="000E566A" w:rsidRPr="00727DDA" w:rsidRDefault="000E566A" w:rsidP="000E566A">
      <w:r w:rsidRPr="00727DDA">
        <w:t>Shelton, Robin</w:t>
      </w:r>
    </w:p>
    <w:p w14:paraId="20CD1BCD" w14:textId="77777777" w:rsidR="000E566A" w:rsidRPr="00727DDA" w:rsidRDefault="000E566A" w:rsidP="000E566A">
      <w:r w:rsidRPr="00727DDA">
        <w:t>Wysocki, John</w:t>
      </w:r>
    </w:p>
    <w:p w14:paraId="77B0407D" w14:textId="77777777" w:rsidR="000E566A" w:rsidRPr="00727DDA" w:rsidRDefault="000E566A" w:rsidP="000E566A">
      <w:proofErr w:type="spellStart"/>
      <w:r w:rsidRPr="00727DDA">
        <w:t>Yogman</w:t>
      </w:r>
      <w:proofErr w:type="spellEnd"/>
      <w:r w:rsidRPr="00727DDA">
        <w:t>, Dan</w:t>
      </w:r>
    </w:p>
    <w:p w14:paraId="3FA70461" w14:textId="77777777" w:rsidR="000E566A" w:rsidRPr="00727DDA" w:rsidRDefault="000E566A" w:rsidP="000E566A">
      <w:proofErr w:type="spellStart"/>
      <w:r w:rsidRPr="00727DDA">
        <w:t>Lubich</w:t>
      </w:r>
      <w:proofErr w:type="spellEnd"/>
      <w:r w:rsidRPr="00727DDA">
        <w:t>, Chris</w:t>
      </w:r>
    </w:p>
    <w:p w14:paraId="055FD894" w14:textId="77777777" w:rsidR="000E566A" w:rsidRPr="00727DDA" w:rsidRDefault="000E566A" w:rsidP="000E566A">
      <w:r w:rsidRPr="00727DDA">
        <w:t>Yocum, Charles</w:t>
      </w:r>
    </w:p>
    <w:p w14:paraId="4904695A" w14:textId="77777777" w:rsidR="000E566A" w:rsidRPr="00727DDA" w:rsidRDefault="000E566A" w:rsidP="000E566A">
      <w:r w:rsidRPr="00727DDA">
        <w:t>Tsai, Chia Yu</w:t>
      </w:r>
    </w:p>
    <w:p w14:paraId="494A7564" w14:textId="77777777" w:rsidR="000E566A" w:rsidRPr="00727DDA" w:rsidRDefault="000E566A" w:rsidP="000E566A">
      <w:r w:rsidRPr="00727DDA">
        <w:t>Bruni, Anthony</w:t>
      </w:r>
    </w:p>
    <w:p w14:paraId="4886530C" w14:textId="77777777" w:rsidR="000E566A" w:rsidRPr="00727DDA" w:rsidRDefault="000E566A" w:rsidP="000E566A">
      <w:r w:rsidRPr="00727DDA">
        <w:t>Homa, Ray</w:t>
      </w:r>
    </w:p>
    <w:p w14:paraId="642CC567" w14:textId="77777777" w:rsidR="000E566A" w:rsidRPr="00727DDA" w:rsidRDefault="000E566A" w:rsidP="000E566A">
      <w:r w:rsidRPr="00727DDA">
        <w:t>Rodriguez, Andy</w:t>
      </w:r>
    </w:p>
    <w:p w14:paraId="3A11C4A6" w14:textId="77777777" w:rsidR="000E566A" w:rsidRDefault="000E566A" w:rsidP="000E566A">
      <w:pPr>
        <w:sectPr w:rsidR="000E566A" w:rsidSect="000E566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6D3DFC3B" w14:textId="7DAFA109" w:rsidR="000E566A" w:rsidRDefault="000E566A" w:rsidP="000E566A">
      <w:pPr>
        <w:pStyle w:val="Heading1"/>
      </w:pPr>
      <w:r>
        <w:t>Questions</w:t>
      </w:r>
    </w:p>
    <w:p w14:paraId="5690BEA5" w14:textId="77777777" w:rsidR="000E566A" w:rsidRDefault="000E566A" w:rsidP="000E566A">
      <w:r>
        <w:t>1.</w:t>
      </w:r>
      <w:r>
        <w:tab/>
        <w:t xml:space="preserve">How many leaf nodes are processed to find Jodi </w:t>
      </w:r>
      <w:proofErr w:type="spellStart"/>
      <w:r>
        <w:t>Zemba</w:t>
      </w:r>
      <w:proofErr w:type="spellEnd"/>
      <w:r>
        <w:t xml:space="preserve">? </w:t>
      </w:r>
    </w:p>
    <w:p w14:paraId="51DE2C00" w14:textId="6BFD02F0" w:rsidR="001405A2" w:rsidRDefault="001405A2" w:rsidP="000E566A">
      <w:r>
        <w:tab/>
        <w:t>6</w:t>
      </w:r>
    </w:p>
    <w:p w14:paraId="09EEAD44" w14:textId="14AE1D74" w:rsidR="000E566A" w:rsidRDefault="000E566A" w:rsidP="000E566A">
      <w:r>
        <w:t>2.</w:t>
      </w:r>
      <w:r>
        <w:tab/>
        <w:t xml:space="preserve">If this file were stored in alphabetical order in a text file, </w:t>
      </w:r>
      <w:r w:rsidR="008D4DED">
        <w:t xml:space="preserve">using brute force linear search, </w:t>
      </w:r>
      <w:r>
        <w:t xml:space="preserve">how many lines would it search to find Jodi </w:t>
      </w:r>
      <w:proofErr w:type="spellStart"/>
      <w:r>
        <w:t>Zemba</w:t>
      </w:r>
      <w:proofErr w:type="spellEnd"/>
      <w:r>
        <w:t xml:space="preserve">? </w:t>
      </w:r>
    </w:p>
    <w:p w14:paraId="517E0464" w14:textId="0BDCEAA8" w:rsidR="001405A2" w:rsidRDefault="001405A2" w:rsidP="000E566A">
      <w:r>
        <w:tab/>
        <w:t>34</w:t>
      </w:r>
    </w:p>
    <w:p w14:paraId="55C1BF2B" w14:textId="2479BDB5" w:rsidR="000E566A" w:rsidRDefault="000E566A" w:rsidP="000E566A">
      <w:r>
        <w:t>3.</w:t>
      </w:r>
      <w:r>
        <w:tab/>
        <w:t>Based on this data, why is a B-Tree a more efficient search than a linear search?</w:t>
      </w:r>
    </w:p>
    <w:p w14:paraId="14C31923" w14:textId="7FD67B14" w:rsidR="001405A2" w:rsidRDefault="001405A2" w:rsidP="000E566A">
      <w:r>
        <w:tab/>
        <w:t xml:space="preserve">You do not have to go through every line to find </w:t>
      </w:r>
      <w:proofErr w:type="spellStart"/>
      <w:r>
        <w:t>Zemba</w:t>
      </w:r>
      <w:proofErr w:type="spellEnd"/>
      <w:r>
        <w:t xml:space="preserve"> which could take a lot of time depending on the size of the data.</w:t>
      </w:r>
    </w:p>
    <w:sectPr w:rsidR="001405A2" w:rsidSect="000E566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D7AB" w14:textId="77777777" w:rsidR="009826AC" w:rsidRDefault="009826AC" w:rsidP="008334E0">
      <w:pPr>
        <w:spacing w:after="0" w:line="240" w:lineRule="auto"/>
      </w:pPr>
      <w:r>
        <w:separator/>
      </w:r>
    </w:p>
  </w:endnote>
  <w:endnote w:type="continuationSeparator" w:id="0">
    <w:p w14:paraId="4ACF5A18" w14:textId="77777777" w:rsidR="009826AC" w:rsidRDefault="009826AC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A51D8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76D6A" w14:textId="77777777" w:rsidR="009826AC" w:rsidRDefault="009826AC" w:rsidP="008334E0">
      <w:pPr>
        <w:spacing w:after="0" w:line="240" w:lineRule="auto"/>
      </w:pPr>
      <w:r>
        <w:separator/>
      </w:r>
    </w:p>
  </w:footnote>
  <w:footnote w:type="continuationSeparator" w:id="0">
    <w:p w14:paraId="3EA4430E" w14:textId="77777777" w:rsidR="009826AC" w:rsidRDefault="009826AC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3A4F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77F631" wp14:editId="602C9230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F113DB" w14:textId="69FC8A25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E566A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C++ Data Structures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C1026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</w:t>
                          </w:r>
                          <w:r w:rsidR="000E566A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0E566A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B Tree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77F631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14:paraId="28F113DB" w14:textId="69FC8A25" w:rsidR="008334E0" w:rsidRDefault="006E625C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E566A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C++ Data Structures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C1026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</w:t>
                    </w:r>
                    <w:r w:rsidR="000E566A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0E566A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B Tree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06DC4531"/>
    <w:multiLevelType w:val="multilevel"/>
    <w:tmpl w:val="7D2C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31692"/>
    <w:multiLevelType w:val="multilevel"/>
    <w:tmpl w:val="5AAABD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82245797">
    <w:abstractNumId w:val="5"/>
  </w:num>
  <w:num w:numId="2" w16cid:durableId="615061596">
    <w:abstractNumId w:val="1"/>
  </w:num>
  <w:num w:numId="3" w16cid:durableId="1700816716">
    <w:abstractNumId w:val="4"/>
  </w:num>
  <w:num w:numId="4" w16cid:durableId="1553729775">
    <w:abstractNumId w:val="3"/>
  </w:num>
  <w:num w:numId="5" w16cid:durableId="1758987629">
    <w:abstractNumId w:val="8"/>
  </w:num>
  <w:num w:numId="6" w16cid:durableId="1388525610">
    <w:abstractNumId w:val="7"/>
  </w:num>
  <w:num w:numId="7" w16cid:durableId="1794441634">
    <w:abstractNumId w:val="6"/>
  </w:num>
  <w:num w:numId="8" w16cid:durableId="1520116819">
    <w:abstractNumId w:val="2"/>
  </w:num>
  <w:num w:numId="9" w16cid:durableId="437406427">
    <w:abstractNumId w:val="9"/>
  </w:num>
  <w:num w:numId="10" w16cid:durableId="159948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66A"/>
    <w:rsid w:val="00004B08"/>
    <w:rsid w:val="00011A84"/>
    <w:rsid w:val="00012451"/>
    <w:rsid w:val="00045630"/>
    <w:rsid w:val="00074FF9"/>
    <w:rsid w:val="00080CBA"/>
    <w:rsid w:val="000E566A"/>
    <w:rsid w:val="00127172"/>
    <w:rsid w:val="001405A2"/>
    <w:rsid w:val="00155E4C"/>
    <w:rsid w:val="00173B27"/>
    <w:rsid w:val="001C5AE6"/>
    <w:rsid w:val="001C7491"/>
    <w:rsid w:val="002113A2"/>
    <w:rsid w:val="00213EC1"/>
    <w:rsid w:val="002E1E6A"/>
    <w:rsid w:val="003C7277"/>
    <w:rsid w:val="003F04BE"/>
    <w:rsid w:val="0043612E"/>
    <w:rsid w:val="00437CE7"/>
    <w:rsid w:val="004C093F"/>
    <w:rsid w:val="004D52C2"/>
    <w:rsid w:val="00606C41"/>
    <w:rsid w:val="00674058"/>
    <w:rsid w:val="006B352F"/>
    <w:rsid w:val="006E625C"/>
    <w:rsid w:val="007A24A1"/>
    <w:rsid w:val="008334E0"/>
    <w:rsid w:val="008A10DA"/>
    <w:rsid w:val="008A47EE"/>
    <w:rsid w:val="008D0134"/>
    <w:rsid w:val="008D4DED"/>
    <w:rsid w:val="00945CF9"/>
    <w:rsid w:val="00963BD9"/>
    <w:rsid w:val="00972521"/>
    <w:rsid w:val="009826AC"/>
    <w:rsid w:val="00995B24"/>
    <w:rsid w:val="00997530"/>
    <w:rsid w:val="00A273C8"/>
    <w:rsid w:val="00A36F05"/>
    <w:rsid w:val="00A4626E"/>
    <w:rsid w:val="00B120A9"/>
    <w:rsid w:val="00B136FB"/>
    <w:rsid w:val="00B718D1"/>
    <w:rsid w:val="00B9046A"/>
    <w:rsid w:val="00BC2939"/>
    <w:rsid w:val="00BE4A86"/>
    <w:rsid w:val="00C10262"/>
    <w:rsid w:val="00C77606"/>
    <w:rsid w:val="00CB3FC6"/>
    <w:rsid w:val="00CC679B"/>
    <w:rsid w:val="00D75258"/>
    <w:rsid w:val="00D96995"/>
    <w:rsid w:val="00DD72F8"/>
    <w:rsid w:val="00E52695"/>
    <w:rsid w:val="00E768E8"/>
    <w:rsid w:val="00E8268D"/>
    <w:rsid w:val="00E85C02"/>
    <w:rsid w:val="00F57967"/>
    <w:rsid w:val="00FA05C3"/>
    <w:rsid w:val="00FA064E"/>
    <w:rsid w:val="00FC15C3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642A8"/>
  <w15:chartTrackingRefBased/>
  <w15:docId w15:val="{D0B5B143-3035-4367-80B4-64C719F2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\Documents\Custom%20Office%20Templates\blank%20PTC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C:\Users\lee\Documents\Custom Office Templates\blank PTC assn.dotx</Template>
  <TotalTime>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</vt:lpstr>
    </vt:vector>
  </TitlesOfParts>
  <Company>Pittsburgh Technical Institute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Data Structures</dc:title>
  <dc:subject/>
  <dc:creator>Lee Cottrell</dc:creator>
  <cp:keywords/>
  <dc:description/>
  <cp:lastModifiedBy>NSavage95 Nicolei10</cp:lastModifiedBy>
  <cp:revision>3</cp:revision>
  <dcterms:created xsi:type="dcterms:W3CDTF">2023-06-12T14:56:00Z</dcterms:created>
  <dcterms:modified xsi:type="dcterms:W3CDTF">2023-06-13T13:55:00Z</dcterms:modified>
</cp:coreProperties>
</file>