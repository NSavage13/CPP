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4FC7" w14:textId="77777777" w:rsidR="00FA05C3" w:rsidRDefault="00012451" w:rsidP="00012451">
      <w:pPr>
        <w:pStyle w:val="Heading1"/>
      </w:pPr>
      <w:r>
        <w:t>Directions</w:t>
      </w:r>
    </w:p>
    <w:p w14:paraId="6D8E4A26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06BF913D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14:paraId="7E338754" w14:textId="6571A713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 w:rsidR="001E1960">
        <w:t>D2L</w:t>
      </w:r>
      <w:r>
        <w:rPr>
          <w:rFonts w:ascii="Calibri" w:eastAsia="Calibri" w:hAnsi="Calibri" w:cs="Calibri"/>
        </w:rPr>
        <w:t>.</w:t>
      </w:r>
    </w:p>
    <w:p w14:paraId="79E831D2" w14:textId="6AEC04B0" w:rsidR="00173B27" w:rsidRDefault="001E1960" w:rsidP="001E1960">
      <w:pPr>
        <w:pStyle w:val="Heading1"/>
      </w:pPr>
      <w:r>
        <w:t>Graph</w:t>
      </w:r>
    </w:p>
    <w:p w14:paraId="4DBC7F64" w14:textId="6E3EFD0D" w:rsidR="001E1960" w:rsidRDefault="001E1960" w:rsidP="001E1960">
      <w:pPr>
        <w:pStyle w:val="ListParagraph"/>
        <w:numPr>
          <w:ilvl w:val="0"/>
          <w:numId w:val="10"/>
        </w:numPr>
      </w:pPr>
      <w:r>
        <w:t xml:space="preserve">Each </w:t>
      </w:r>
      <w:proofErr w:type="spellStart"/>
      <w:r>
        <w:t>leter</w:t>
      </w:r>
      <w:proofErr w:type="spellEnd"/>
      <w:r>
        <w:t xml:space="preserve"> is a node (</w:t>
      </w:r>
      <w:proofErr w:type="spellStart"/>
      <w:r>
        <w:t>vertice</w:t>
      </w:r>
      <w:proofErr w:type="spellEnd"/>
      <w:r>
        <w:t>)</w:t>
      </w:r>
    </w:p>
    <w:p w14:paraId="7888FEB5" w14:textId="397D5E4E" w:rsidR="001E1960" w:rsidRDefault="001E1960" w:rsidP="001E1960">
      <w:pPr>
        <w:pStyle w:val="ListParagraph"/>
        <w:numPr>
          <w:ilvl w:val="0"/>
          <w:numId w:val="10"/>
        </w:numPr>
      </w:pPr>
      <w:r>
        <w:t xml:space="preserve">Each line is an </w:t>
      </w:r>
      <w:proofErr w:type="gramStart"/>
      <w:r>
        <w:t>edge</w:t>
      </w:r>
      <w:proofErr w:type="gramEnd"/>
    </w:p>
    <w:p w14:paraId="6979F519" w14:textId="6F430EB6" w:rsidR="001E1960" w:rsidRPr="001E1960" w:rsidRDefault="001E1960" w:rsidP="001E1960">
      <w:pPr>
        <w:pStyle w:val="ListParagraph"/>
        <w:numPr>
          <w:ilvl w:val="0"/>
          <w:numId w:val="10"/>
        </w:numPr>
      </w:pPr>
      <w:r>
        <w:t xml:space="preserve">Ignore the arrows/ Assume each line is bi-directional. </w:t>
      </w:r>
    </w:p>
    <w:p w14:paraId="7BAD1FCF" w14:textId="5DD084DE" w:rsidR="001E1960" w:rsidRDefault="001E1960" w:rsidP="00CC679B">
      <w:r w:rsidRPr="001E1960">
        <w:rPr>
          <w:noProof/>
        </w:rPr>
        <w:drawing>
          <wp:inline distT="0" distB="0" distL="0" distR="0" wp14:anchorId="23862D2A" wp14:editId="2C8287BC">
            <wp:extent cx="7011360" cy="3362325"/>
            <wp:effectExtent l="0" t="0" r="0" b="0"/>
            <wp:docPr id="1350446911" name="Picture 1" descr="A diagram of a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6911" name="Picture 1" descr="A diagram of a triang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921" cy="33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F69B" w14:textId="3FFBABF3" w:rsidR="001E1960" w:rsidRDefault="001E1960" w:rsidP="001E1960">
      <w:pPr>
        <w:pStyle w:val="Heading1"/>
      </w:pPr>
      <w:r>
        <w:t xml:space="preserve">Complete this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E1960" w14:paraId="6DB7D67A" w14:textId="77777777" w:rsidTr="001E1960">
        <w:tc>
          <w:tcPr>
            <w:tcW w:w="3596" w:type="dxa"/>
          </w:tcPr>
          <w:p w14:paraId="47676F3F" w14:textId="1568B5AA" w:rsidR="001E1960" w:rsidRDefault="001E1960" w:rsidP="001E1960">
            <w:r>
              <w:t>Node letter</w:t>
            </w:r>
          </w:p>
        </w:tc>
        <w:tc>
          <w:tcPr>
            <w:tcW w:w="3597" w:type="dxa"/>
          </w:tcPr>
          <w:p w14:paraId="6623A2D2" w14:textId="1ADD2286" w:rsidR="001E1960" w:rsidRDefault="001E1960" w:rsidP="001E1960">
            <w:r>
              <w:t>Connected Node</w:t>
            </w:r>
          </w:p>
        </w:tc>
        <w:tc>
          <w:tcPr>
            <w:tcW w:w="3597" w:type="dxa"/>
          </w:tcPr>
          <w:p w14:paraId="002A3174" w14:textId="60CD228F" w:rsidR="001E1960" w:rsidRDefault="001E1960" w:rsidP="001E1960">
            <w:r>
              <w:t>Edge Cost</w:t>
            </w:r>
          </w:p>
        </w:tc>
      </w:tr>
      <w:tr w:rsidR="001E1960" w14:paraId="298AF71D" w14:textId="77777777" w:rsidTr="001E1960">
        <w:tc>
          <w:tcPr>
            <w:tcW w:w="3596" w:type="dxa"/>
          </w:tcPr>
          <w:p w14:paraId="536590AE" w14:textId="77777777" w:rsidR="001E1960" w:rsidRDefault="000702EA" w:rsidP="001E1960">
            <w:r>
              <w:t>A</w:t>
            </w:r>
          </w:p>
          <w:p w14:paraId="2578C0F2" w14:textId="77777777" w:rsidR="000702EA" w:rsidRDefault="000702EA" w:rsidP="001E1960">
            <w:r>
              <w:t>A</w:t>
            </w:r>
          </w:p>
          <w:p w14:paraId="3D8202B4" w14:textId="77777777" w:rsidR="000702EA" w:rsidRDefault="000702EA" w:rsidP="001E1960">
            <w:r>
              <w:t>A</w:t>
            </w:r>
          </w:p>
          <w:p w14:paraId="1B0E045C" w14:textId="03CA0069" w:rsidR="000702EA" w:rsidRDefault="000702EA" w:rsidP="001E1960">
            <w:r>
              <w:t>B</w:t>
            </w:r>
          </w:p>
          <w:p w14:paraId="4AC61ED4" w14:textId="77777777" w:rsidR="000702EA" w:rsidRDefault="000702EA" w:rsidP="001E1960">
            <w:r>
              <w:t>B</w:t>
            </w:r>
          </w:p>
          <w:p w14:paraId="5B4163EF" w14:textId="77777777" w:rsidR="000702EA" w:rsidRDefault="000702EA" w:rsidP="001E1960">
            <w:r>
              <w:t>B</w:t>
            </w:r>
          </w:p>
          <w:p w14:paraId="1CC0AD21" w14:textId="77777777" w:rsidR="000702EA" w:rsidRDefault="000702EA" w:rsidP="001E1960">
            <w:r>
              <w:t>C</w:t>
            </w:r>
          </w:p>
          <w:p w14:paraId="3BC2DC32" w14:textId="77777777" w:rsidR="000702EA" w:rsidRDefault="000702EA" w:rsidP="001E1960">
            <w:r>
              <w:t>D</w:t>
            </w:r>
          </w:p>
          <w:p w14:paraId="11306F8A" w14:textId="77777777" w:rsidR="000702EA" w:rsidRDefault="000702EA" w:rsidP="001E1960">
            <w:r>
              <w:t>E</w:t>
            </w:r>
          </w:p>
          <w:p w14:paraId="603EE375" w14:textId="77777777" w:rsidR="000702EA" w:rsidRDefault="000702EA" w:rsidP="001E1960">
            <w:r>
              <w:t>E</w:t>
            </w:r>
          </w:p>
          <w:p w14:paraId="1402C79D" w14:textId="67A8E089" w:rsidR="000702EA" w:rsidRDefault="000702EA" w:rsidP="001E1960">
            <w:r>
              <w:t>F</w:t>
            </w:r>
          </w:p>
        </w:tc>
        <w:tc>
          <w:tcPr>
            <w:tcW w:w="3597" w:type="dxa"/>
          </w:tcPr>
          <w:p w14:paraId="5666977D" w14:textId="77777777" w:rsidR="001E1960" w:rsidRDefault="000702EA" w:rsidP="001E1960">
            <w:r>
              <w:t>F</w:t>
            </w:r>
          </w:p>
          <w:p w14:paraId="777260AC" w14:textId="77777777" w:rsidR="000702EA" w:rsidRDefault="000702EA" w:rsidP="001E1960">
            <w:r>
              <w:t>B</w:t>
            </w:r>
          </w:p>
          <w:p w14:paraId="462FE91E" w14:textId="77777777" w:rsidR="000702EA" w:rsidRDefault="000702EA" w:rsidP="001E1960">
            <w:r>
              <w:t>G</w:t>
            </w:r>
          </w:p>
          <w:p w14:paraId="6A0C0E4B" w14:textId="77777777" w:rsidR="000702EA" w:rsidRDefault="000702EA" w:rsidP="001E1960">
            <w:r>
              <w:t>F</w:t>
            </w:r>
          </w:p>
          <w:p w14:paraId="593CFB91" w14:textId="77777777" w:rsidR="000702EA" w:rsidRDefault="000702EA" w:rsidP="001E1960">
            <w:r>
              <w:t>D</w:t>
            </w:r>
          </w:p>
          <w:p w14:paraId="3041DA64" w14:textId="77777777" w:rsidR="000702EA" w:rsidRDefault="000702EA" w:rsidP="001E1960">
            <w:r>
              <w:t>C</w:t>
            </w:r>
          </w:p>
          <w:p w14:paraId="616BF352" w14:textId="77777777" w:rsidR="000702EA" w:rsidRDefault="000702EA" w:rsidP="001E1960">
            <w:r>
              <w:t>D</w:t>
            </w:r>
          </w:p>
          <w:p w14:paraId="6A5C12B2" w14:textId="77777777" w:rsidR="000702EA" w:rsidRDefault="000702EA" w:rsidP="001E1960">
            <w:r>
              <w:t>E</w:t>
            </w:r>
          </w:p>
          <w:p w14:paraId="1BBD8AD2" w14:textId="77777777" w:rsidR="000702EA" w:rsidRDefault="000702EA" w:rsidP="001E1960">
            <w:r>
              <w:t>G</w:t>
            </w:r>
          </w:p>
          <w:p w14:paraId="1CECE079" w14:textId="77777777" w:rsidR="000702EA" w:rsidRDefault="000702EA" w:rsidP="001E1960">
            <w:r>
              <w:t>F</w:t>
            </w:r>
          </w:p>
          <w:p w14:paraId="49B090E6" w14:textId="466C4DC9" w:rsidR="000702EA" w:rsidRDefault="000702EA" w:rsidP="001E1960">
            <w:r>
              <w:t>G</w:t>
            </w:r>
          </w:p>
        </w:tc>
        <w:tc>
          <w:tcPr>
            <w:tcW w:w="3597" w:type="dxa"/>
          </w:tcPr>
          <w:p w14:paraId="6F7BBCFF" w14:textId="77777777" w:rsidR="001E1960" w:rsidRDefault="000702EA" w:rsidP="001E1960">
            <w:r>
              <w:t>10</w:t>
            </w:r>
          </w:p>
          <w:p w14:paraId="5EDD433E" w14:textId="77777777" w:rsidR="000702EA" w:rsidRDefault="000702EA" w:rsidP="001E1960">
            <w:r>
              <w:t>14</w:t>
            </w:r>
          </w:p>
          <w:p w14:paraId="273B8BD3" w14:textId="77777777" w:rsidR="000702EA" w:rsidRDefault="000702EA" w:rsidP="001E1960">
            <w:r>
              <w:t>17</w:t>
            </w:r>
          </w:p>
          <w:p w14:paraId="2DC47752" w14:textId="77777777" w:rsidR="000702EA" w:rsidRDefault="000702EA" w:rsidP="001E1960">
            <w:r>
              <w:t>3</w:t>
            </w:r>
          </w:p>
          <w:p w14:paraId="6EA78F1D" w14:textId="77777777" w:rsidR="000702EA" w:rsidRDefault="000702EA" w:rsidP="001E1960">
            <w:r>
              <w:t>10</w:t>
            </w:r>
          </w:p>
          <w:p w14:paraId="4EB995ED" w14:textId="77777777" w:rsidR="000702EA" w:rsidRDefault="000702EA" w:rsidP="001E1960">
            <w:r>
              <w:t>9</w:t>
            </w:r>
          </w:p>
          <w:p w14:paraId="1B0CE11A" w14:textId="77777777" w:rsidR="000702EA" w:rsidRDefault="000702EA" w:rsidP="001E1960">
            <w:r>
              <w:t>2</w:t>
            </w:r>
          </w:p>
          <w:p w14:paraId="3099CE46" w14:textId="77777777" w:rsidR="000702EA" w:rsidRDefault="000702EA" w:rsidP="001E1960">
            <w:r>
              <w:t>7</w:t>
            </w:r>
          </w:p>
          <w:p w14:paraId="1F924FC4" w14:textId="77777777" w:rsidR="000702EA" w:rsidRDefault="000702EA" w:rsidP="001E1960">
            <w:r>
              <w:t>1</w:t>
            </w:r>
          </w:p>
          <w:p w14:paraId="0C72E27F" w14:textId="77777777" w:rsidR="000702EA" w:rsidRDefault="000702EA" w:rsidP="001E1960">
            <w:r>
              <w:t>4</w:t>
            </w:r>
          </w:p>
          <w:p w14:paraId="15B3B09B" w14:textId="2E67D0AB" w:rsidR="000702EA" w:rsidRDefault="000702EA" w:rsidP="001E1960">
            <w:r>
              <w:t>6</w:t>
            </w:r>
          </w:p>
        </w:tc>
      </w:tr>
    </w:tbl>
    <w:p w14:paraId="69A5560D" w14:textId="77777777" w:rsidR="001E1960" w:rsidRPr="001E1960" w:rsidRDefault="001E1960" w:rsidP="001E1960"/>
    <w:p w14:paraId="6F8DE686" w14:textId="75D93F31" w:rsidR="001E1960" w:rsidRDefault="001E1960" w:rsidP="001E1960">
      <w:pPr>
        <w:pStyle w:val="Heading1"/>
      </w:pPr>
      <w:r>
        <w:t xml:space="preserve">Build the </w:t>
      </w:r>
      <w:r w:rsidRPr="001E1960">
        <w:rPr>
          <w:b/>
          <w:bCs/>
        </w:rPr>
        <w:t>shortest path</w:t>
      </w:r>
      <w:r>
        <w:t xml:space="preserve"> from a to each other </w:t>
      </w:r>
      <w:proofErr w:type="gramStart"/>
      <w:r>
        <w:t>node</w:t>
      </w:r>
      <w:proofErr w:type="gramEnd"/>
    </w:p>
    <w:p w14:paraId="1D806CFB" w14:textId="443F5459" w:rsidR="001E1960" w:rsidRPr="00D367FC" w:rsidRDefault="001E1960" w:rsidP="001E1960">
      <w:pPr>
        <w:rPr>
          <w:vertAlign w:val="subscript"/>
        </w:rPr>
      </w:pPr>
      <w:r>
        <w:t>I have done A to B.</w:t>
      </w:r>
      <w:r w:rsidR="00D367FC">
        <w:softHyphen/>
      </w:r>
      <w:r w:rsidR="00D367FC">
        <w:softHyphen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3"/>
        <w:gridCol w:w="1707"/>
        <w:gridCol w:w="2880"/>
      </w:tblGrid>
      <w:tr w:rsidR="001E1960" w:rsidRPr="008D1216" w14:paraId="2FF4B14B" w14:textId="77777777" w:rsidTr="00D367FC">
        <w:tc>
          <w:tcPr>
            <w:tcW w:w="1443" w:type="dxa"/>
            <w:tcBorders>
              <w:top w:val="single" w:sz="8" w:space="0" w:color="008000"/>
              <w:bottom w:val="single" w:sz="4" w:space="0" w:color="008000"/>
            </w:tcBorders>
          </w:tcPr>
          <w:p w14:paraId="2B669AC8" w14:textId="77777777" w:rsidR="001E1960" w:rsidRPr="008D1216" w:rsidRDefault="001E1960" w:rsidP="00C60691">
            <w:pPr>
              <w:snapToGrid w:val="0"/>
            </w:pPr>
            <w:r w:rsidRPr="008D1216">
              <w:lastRenderedPageBreak/>
              <w:t>Destination</w:t>
            </w:r>
          </w:p>
        </w:tc>
        <w:tc>
          <w:tcPr>
            <w:tcW w:w="1707" w:type="dxa"/>
            <w:tcBorders>
              <w:top w:val="single" w:sz="8" w:space="0" w:color="008000"/>
              <w:bottom w:val="single" w:sz="4" w:space="0" w:color="008000"/>
            </w:tcBorders>
          </w:tcPr>
          <w:p w14:paraId="1A4CA52E" w14:textId="77777777" w:rsidR="001E1960" w:rsidRPr="008D1216" w:rsidRDefault="001E1960" w:rsidP="00C60691">
            <w:pPr>
              <w:snapToGrid w:val="0"/>
            </w:pPr>
            <w:r w:rsidRPr="008D1216">
              <w:t>Route</w:t>
            </w:r>
          </w:p>
        </w:tc>
        <w:tc>
          <w:tcPr>
            <w:tcW w:w="2880" w:type="dxa"/>
            <w:tcBorders>
              <w:top w:val="single" w:sz="8" w:space="0" w:color="008000"/>
              <w:bottom w:val="single" w:sz="4" w:space="0" w:color="008000"/>
            </w:tcBorders>
          </w:tcPr>
          <w:p w14:paraId="096983DF" w14:textId="77777777" w:rsidR="001E1960" w:rsidRPr="008D1216" w:rsidRDefault="001E1960" w:rsidP="00C60691">
            <w:pPr>
              <w:snapToGrid w:val="0"/>
            </w:pPr>
            <w:r w:rsidRPr="008D1216">
              <w:t>Total Time Cost</w:t>
            </w:r>
          </w:p>
        </w:tc>
      </w:tr>
      <w:tr w:rsidR="001E1960" w:rsidRPr="008D1216" w14:paraId="6F12A815" w14:textId="77777777" w:rsidTr="00D367FC">
        <w:tc>
          <w:tcPr>
            <w:tcW w:w="1443" w:type="dxa"/>
            <w:tcBorders>
              <w:top w:val="single" w:sz="4" w:space="0" w:color="008000"/>
              <w:bottom w:val="single" w:sz="8" w:space="0" w:color="008000"/>
            </w:tcBorders>
          </w:tcPr>
          <w:p w14:paraId="77BA8357" w14:textId="77777777" w:rsidR="001E1960" w:rsidRDefault="001E1960" w:rsidP="00C60691">
            <w:pPr>
              <w:snapToGrid w:val="0"/>
            </w:pPr>
            <w:r w:rsidRPr="008D1216">
              <w:t>B</w:t>
            </w:r>
          </w:p>
          <w:p w14:paraId="39715888" w14:textId="77777777" w:rsidR="000702EA" w:rsidRDefault="00D367FC" w:rsidP="00C60691">
            <w:pPr>
              <w:snapToGrid w:val="0"/>
            </w:pPr>
            <w:r>
              <w:t>C</w:t>
            </w:r>
          </w:p>
          <w:p w14:paraId="60875053" w14:textId="77777777" w:rsidR="00D367FC" w:rsidRDefault="00D367FC" w:rsidP="00C60691">
            <w:pPr>
              <w:snapToGrid w:val="0"/>
            </w:pPr>
            <w:r>
              <w:t>D</w:t>
            </w:r>
          </w:p>
          <w:p w14:paraId="6C43265D" w14:textId="77777777" w:rsidR="00F135E9" w:rsidRDefault="00F135E9" w:rsidP="00C60691">
            <w:pPr>
              <w:snapToGrid w:val="0"/>
            </w:pPr>
            <w:r>
              <w:t>E</w:t>
            </w:r>
          </w:p>
          <w:p w14:paraId="51C77BC6" w14:textId="77777777" w:rsidR="00F135E9" w:rsidRDefault="00F135E9" w:rsidP="00C60691">
            <w:pPr>
              <w:snapToGrid w:val="0"/>
            </w:pPr>
            <w:r>
              <w:t>F</w:t>
            </w:r>
          </w:p>
          <w:p w14:paraId="59425553" w14:textId="6CE42DB9" w:rsidR="00F135E9" w:rsidRPr="008D1216" w:rsidRDefault="00F135E9" w:rsidP="00C60691">
            <w:pPr>
              <w:snapToGrid w:val="0"/>
            </w:pPr>
            <w:r>
              <w:t>G</w:t>
            </w:r>
          </w:p>
        </w:tc>
        <w:tc>
          <w:tcPr>
            <w:tcW w:w="1707" w:type="dxa"/>
            <w:tcBorders>
              <w:top w:val="single" w:sz="4" w:space="0" w:color="008000"/>
              <w:bottom w:val="single" w:sz="8" w:space="0" w:color="008000"/>
            </w:tcBorders>
          </w:tcPr>
          <w:p w14:paraId="48CA1430" w14:textId="77777777" w:rsidR="001E1960" w:rsidRDefault="001E1960" w:rsidP="00C60691">
            <w:pPr>
              <w:snapToGrid w:val="0"/>
            </w:pPr>
            <w:proofErr w:type="spellStart"/>
            <w:r w:rsidRPr="008D1216">
              <w:t>a</w:t>
            </w:r>
            <w:r w:rsidRPr="008D1216">
              <w:rPr>
                <w:rFonts w:ascii="Wingdings" w:hAnsi="Wingdings"/>
              </w:rPr>
              <w:t></w:t>
            </w:r>
            <w:r w:rsidRPr="008D1216">
              <w:t>f</w:t>
            </w:r>
            <w:proofErr w:type="spellEnd"/>
            <w:r w:rsidRPr="008D1216">
              <w:t xml:space="preserve">, </w:t>
            </w:r>
            <w:proofErr w:type="spellStart"/>
            <w:r w:rsidRPr="008D1216">
              <w:t>f</w:t>
            </w:r>
            <w:r w:rsidRPr="008D1216">
              <w:rPr>
                <w:rFonts w:ascii="Wingdings" w:hAnsi="Wingdings"/>
              </w:rPr>
              <w:t></w:t>
            </w:r>
            <w:r w:rsidRPr="008D1216">
              <w:t>b</w:t>
            </w:r>
            <w:proofErr w:type="spellEnd"/>
          </w:p>
          <w:p w14:paraId="468947A8" w14:textId="7F9C0A17" w:rsidR="000702EA" w:rsidRDefault="00D367FC" w:rsidP="00C60691">
            <w:pPr>
              <w:snapToGrid w:val="0"/>
            </w:pPr>
            <w:r>
              <w:t>a-&gt;f, f-&gt;b, b-&gt; c</w:t>
            </w:r>
          </w:p>
          <w:p w14:paraId="006D2656" w14:textId="56ACF31C" w:rsidR="00D367FC" w:rsidRDefault="00F135E9" w:rsidP="00C60691">
            <w:pPr>
              <w:snapToGrid w:val="0"/>
            </w:pPr>
            <w:r>
              <w:t>a-&gt;f, f-&gt;e, e-&gt;d</w:t>
            </w:r>
          </w:p>
          <w:p w14:paraId="0A178AD5" w14:textId="10BAEA2E" w:rsidR="00F135E9" w:rsidRDefault="00F135E9" w:rsidP="00C60691">
            <w:pPr>
              <w:snapToGrid w:val="0"/>
            </w:pPr>
            <w:r>
              <w:t>a-&gt;f, f-&gt;e</w:t>
            </w:r>
          </w:p>
          <w:p w14:paraId="5B3C1833" w14:textId="77777777" w:rsidR="00D367FC" w:rsidRDefault="00F135E9" w:rsidP="00C60691">
            <w:pPr>
              <w:snapToGrid w:val="0"/>
            </w:pPr>
            <w:r>
              <w:t>a-&gt;f</w:t>
            </w:r>
          </w:p>
          <w:p w14:paraId="60D02B24" w14:textId="622C4361" w:rsidR="00F135E9" w:rsidRPr="008D1216" w:rsidRDefault="00F135E9" w:rsidP="00C60691">
            <w:pPr>
              <w:snapToGrid w:val="0"/>
            </w:pPr>
            <w:r>
              <w:t>a-&gt;f, f-</w:t>
            </w:r>
            <w:r>
              <w:t>&gt;e, e-&gt;g</w:t>
            </w:r>
          </w:p>
        </w:tc>
        <w:tc>
          <w:tcPr>
            <w:tcW w:w="2880" w:type="dxa"/>
            <w:tcBorders>
              <w:top w:val="single" w:sz="4" w:space="0" w:color="008000"/>
              <w:bottom w:val="single" w:sz="8" w:space="0" w:color="008000"/>
            </w:tcBorders>
          </w:tcPr>
          <w:p w14:paraId="55472F05" w14:textId="77777777" w:rsidR="000702EA" w:rsidRDefault="001E1960" w:rsidP="00C60691">
            <w:pPr>
              <w:snapToGrid w:val="0"/>
            </w:pPr>
            <w:r w:rsidRPr="008D1216">
              <w:t>10 + 3 = 13</w:t>
            </w:r>
          </w:p>
          <w:p w14:paraId="394DE292" w14:textId="4B5E4AB9" w:rsidR="00E50543" w:rsidRDefault="00D367FC" w:rsidP="00C60691">
            <w:pPr>
              <w:snapToGrid w:val="0"/>
            </w:pPr>
            <w:r>
              <w:t>10 + 3 + 9 = 22</w:t>
            </w:r>
          </w:p>
          <w:p w14:paraId="04D62DA2" w14:textId="32BD9303" w:rsidR="00F135E9" w:rsidRDefault="00F135E9" w:rsidP="00C60691">
            <w:pPr>
              <w:snapToGrid w:val="0"/>
            </w:pPr>
            <w:r>
              <w:t>10 + 4 + 7 = 21</w:t>
            </w:r>
          </w:p>
          <w:p w14:paraId="14AFCDCC" w14:textId="0CCFA56B" w:rsidR="00F135E9" w:rsidRDefault="00F135E9" w:rsidP="00C60691">
            <w:pPr>
              <w:snapToGrid w:val="0"/>
            </w:pPr>
            <w:r>
              <w:t>10 + 4 = 14</w:t>
            </w:r>
          </w:p>
          <w:p w14:paraId="4819B2D4" w14:textId="77777777" w:rsidR="00D367FC" w:rsidRDefault="00F135E9" w:rsidP="00C60691">
            <w:pPr>
              <w:snapToGrid w:val="0"/>
            </w:pPr>
            <w:r>
              <w:t>10</w:t>
            </w:r>
          </w:p>
          <w:p w14:paraId="2D13E3B0" w14:textId="395556E1" w:rsidR="00F135E9" w:rsidRPr="008D1216" w:rsidRDefault="00F135E9" w:rsidP="00C60691">
            <w:pPr>
              <w:snapToGrid w:val="0"/>
            </w:pPr>
            <w:r>
              <w:t>10 + 4 + 1 = 15</w:t>
            </w:r>
          </w:p>
        </w:tc>
      </w:tr>
    </w:tbl>
    <w:p w14:paraId="66A6E330" w14:textId="77777777" w:rsidR="001E1960" w:rsidRDefault="001E1960" w:rsidP="001E1960"/>
    <w:p w14:paraId="73932E9B" w14:textId="42DDF9A8" w:rsidR="001E1960" w:rsidRPr="001E1960" w:rsidRDefault="001E1960" w:rsidP="001E1960">
      <w:r>
        <w:t xml:space="preserve">Repeat for c </w:t>
      </w:r>
      <w:r w:rsidR="00D367FC">
        <w:t>–</w:t>
      </w:r>
      <w:r>
        <w:t xml:space="preserve"> </w:t>
      </w:r>
      <w:proofErr w:type="gramStart"/>
      <w:r>
        <w:t>g</w:t>
      </w:r>
      <w:r w:rsidR="00D367FC">
        <w:softHyphen/>
      </w:r>
      <w:proofErr w:type="gramEnd"/>
    </w:p>
    <w:sectPr w:rsidR="001E1960" w:rsidRPr="001E1960" w:rsidSect="00FA05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19B5" w14:textId="77777777" w:rsidR="003E0B7B" w:rsidRDefault="003E0B7B" w:rsidP="008334E0">
      <w:pPr>
        <w:spacing w:after="0" w:line="240" w:lineRule="auto"/>
      </w:pPr>
      <w:r>
        <w:separator/>
      </w:r>
    </w:p>
  </w:endnote>
  <w:endnote w:type="continuationSeparator" w:id="0">
    <w:p w14:paraId="59BCCEF6" w14:textId="77777777" w:rsidR="003E0B7B" w:rsidRDefault="003E0B7B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128D" w14:textId="77777777" w:rsidR="00DD72F8" w:rsidRDefault="00DD7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2D54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C72C" w14:textId="77777777" w:rsidR="00DD72F8" w:rsidRDefault="00DD7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076E" w14:textId="77777777" w:rsidR="003E0B7B" w:rsidRDefault="003E0B7B" w:rsidP="008334E0">
      <w:pPr>
        <w:spacing w:after="0" w:line="240" w:lineRule="auto"/>
      </w:pPr>
      <w:r>
        <w:separator/>
      </w:r>
    </w:p>
  </w:footnote>
  <w:footnote w:type="continuationSeparator" w:id="0">
    <w:p w14:paraId="33DF88B9" w14:textId="77777777" w:rsidR="003E0B7B" w:rsidRDefault="003E0B7B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85DD" w14:textId="77777777" w:rsidR="00DD72F8" w:rsidRDefault="00DD7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5C59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9C7507" wp14:editId="27428954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9B11B0" w14:textId="77777777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D72F8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Course Name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DD72F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XX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DD72F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9C750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3E9B11B0" w14:textId="77777777" w:rsidR="008334E0" w:rsidRDefault="001E196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D72F8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Course Name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DD72F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XX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DD72F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Title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1F7F" w14:textId="77777777" w:rsidR="00DD72F8" w:rsidRDefault="00DD7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A556EFB"/>
    <w:multiLevelType w:val="hybridMultilevel"/>
    <w:tmpl w:val="BCB2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9954701">
    <w:abstractNumId w:val="5"/>
  </w:num>
  <w:num w:numId="2" w16cid:durableId="1616672218">
    <w:abstractNumId w:val="1"/>
  </w:num>
  <w:num w:numId="3" w16cid:durableId="785658302">
    <w:abstractNumId w:val="4"/>
  </w:num>
  <w:num w:numId="4" w16cid:durableId="1534029813">
    <w:abstractNumId w:val="3"/>
  </w:num>
  <w:num w:numId="5" w16cid:durableId="2140802165">
    <w:abstractNumId w:val="8"/>
  </w:num>
  <w:num w:numId="6" w16cid:durableId="1686639033">
    <w:abstractNumId w:val="7"/>
  </w:num>
  <w:num w:numId="7" w16cid:durableId="366033160">
    <w:abstractNumId w:val="6"/>
  </w:num>
  <w:num w:numId="8" w16cid:durableId="392385641">
    <w:abstractNumId w:val="2"/>
  </w:num>
  <w:num w:numId="9" w16cid:durableId="1752121011">
    <w:abstractNumId w:val="9"/>
  </w:num>
  <w:num w:numId="10" w16cid:durableId="194229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60"/>
    <w:rsid w:val="00004B08"/>
    <w:rsid w:val="00012451"/>
    <w:rsid w:val="00045630"/>
    <w:rsid w:val="000702EA"/>
    <w:rsid w:val="00074FF9"/>
    <w:rsid w:val="00080CBA"/>
    <w:rsid w:val="00127172"/>
    <w:rsid w:val="00155E4C"/>
    <w:rsid w:val="00173B27"/>
    <w:rsid w:val="001C7491"/>
    <w:rsid w:val="001E1960"/>
    <w:rsid w:val="002113A2"/>
    <w:rsid w:val="00213EC1"/>
    <w:rsid w:val="002E1E6A"/>
    <w:rsid w:val="00372937"/>
    <w:rsid w:val="003C7277"/>
    <w:rsid w:val="003E0B7B"/>
    <w:rsid w:val="003F04BE"/>
    <w:rsid w:val="0043612E"/>
    <w:rsid w:val="00437CE7"/>
    <w:rsid w:val="00445896"/>
    <w:rsid w:val="004C093F"/>
    <w:rsid w:val="004D52C2"/>
    <w:rsid w:val="004F7BF0"/>
    <w:rsid w:val="00541AB4"/>
    <w:rsid w:val="00606C41"/>
    <w:rsid w:val="00674058"/>
    <w:rsid w:val="006B352F"/>
    <w:rsid w:val="007A24A1"/>
    <w:rsid w:val="008334E0"/>
    <w:rsid w:val="008A47EE"/>
    <w:rsid w:val="008D0134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718D1"/>
    <w:rsid w:val="00B9046A"/>
    <w:rsid w:val="00BC2939"/>
    <w:rsid w:val="00BD7E6F"/>
    <w:rsid w:val="00BE4A86"/>
    <w:rsid w:val="00C77606"/>
    <w:rsid w:val="00CB3FC6"/>
    <w:rsid w:val="00CC679B"/>
    <w:rsid w:val="00D367FC"/>
    <w:rsid w:val="00D96995"/>
    <w:rsid w:val="00DD72F8"/>
    <w:rsid w:val="00E50543"/>
    <w:rsid w:val="00E52695"/>
    <w:rsid w:val="00E652D4"/>
    <w:rsid w:val="00E768E8"/>
    <w:rsid w:val="00E8268D"/>
    <w:rsid w:val="00F135E9"/>
    <w:rsid w:val="00F5796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0759"/>
  <w15:chartTrackingRefBased/>
  <w15:docId w15:val="{08A4F887-3906-4610-BAE7-004B6CD8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E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C:\Users\User\Documents\Custom Office Templates\blank assn.dotx</Template>
  <TotalTime>35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>Pittsburgh Technical Institute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subject/>
  <dc:creator>User</dc:creator>
  <cp:keywords/>
  <dc:description/>
  <cp:lastModifiedBy>NSavage95 Nicolei10</cp:lastModifiedBy>
  <cp:revision>4</cp:revision>
  <dcterms:created xsi:type="dcterms:W3CDTF">2023-06-12T14:56:00Z</dcterms:created>
  <dcterms:modified xsi:type="dcterms:W3CDTF">2023-06-13T14:10:00Z</dcterms:modified>
</cp:coreProperties>
</file>